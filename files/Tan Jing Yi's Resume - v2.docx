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C3E2" w14:textId="77777777" w:rsidR="00575634" w:rsidRDefault="0058047D" w:rsidP="00FE5996">
      <w:pPr>
        <w:jc w:val="both"/>
        <w:rPr>
          <w:rFonts w:ascii="Times New Roman" w:hAnsi="Times New Roman" w:cs="Times New Roman"/>
        </w:rPr>
      </w:pPr>
      <w:r w:rsidRPr="00EA519A">
        <w:rPr>
          <w:rFonts w:ascii="Times New Roman" w:hAnsi="Times New Roman" w:cs="Times New Roman"/>
          <w:b/>
          <w:bCs/>
          <w:sz w:val="32"/>
          <w:szCs w:val="32"/>
        </w:rPr>
        <w:t>Tan Jing Yi</w:t>
      </w:r>
      <w:r w:rsidRPr="003210D6">
        <w:rPr>
          <w:rFonts w:ascii="Times New Roman" w:hAnsi="Times New Roman" w:cs="Times New Roman"/>
          <w:sz w:val="36"/>
          <w:szCs w:val="40"/>
        </w:rPr>
        <w:t xml:space="preserve"> </w:t>
      </w:r>
      <w:r w:rsidRPr="003210D6">
        <w:rPr>
          <w:rFonts w:ascii="Times New Roman" w:hAnsi="Times New Roman" w:cs="Times New Roman"/>
        </w:rPr>
        <w:t xml:space="preserve">| </w:t>
      </w:r>
      <w:r w:rsidR="00B238B6" w:rsidRPr="00EA519A">
        <w:rPr>
          <w:rFonts w:ascii="Times New Roman" w:hAnsi="Times New Roman" w:cs="Times New Roman"/>
          <w:sz w:val="24"/>
          <w:szCs w:val="24"/>
        </w:rPr>
        <w:t>Computer Science Undergraduate</w:t>
      </w:r>
    </w:p>
    <w:p w14:paraId="3D27B78D" w14:textId="4BBC9B9C" w:rsidR="00003455" w:rsidRPr="003210D6" w:rsidRDefault="006A647E" w:rsidP="00FE5996">
      <w:pPr>
        <w:jc w:val="both"/>
        <w:rPr>
          <w:rFonts w:ascii="Times New Roman" w:hAnsi="Times New Roman" w:cs="Times New Roman"/>
          <w:b/>
        </w:rPr>
      </w:pPr>
      <w:r w:rsidRPr="003210D6">
        <w:rPr>
          <w:rFonts w:ascii="Times New Roman" w:hAnsi="Times New Roman" w:cs="Times New Roman"/>
        </w:rPr>
        <w:t>Singapore</w:t>
      </w:r>
      <w:r w:rsidR="00817748">
        <w:rPr>
          <w:rFonts w:ascii="Times New Roman" w:hAnsi="Times New Roman" w:cs="Times New Roman"/>
        </w:rPr>
        <w:t xml:space="preserve"> </w:t>
      </w:r>
      <w:r w:rsidR="00F41BEE" w:rsidRPr="003210D6">
        <w:rPr>
          <w:rFonts w:ascii="Times New Roman" w:hAnsi="Times New Roman" w:cs="Times New Roman"/>
        </w:rPr>
        <w:t xml:space="preserve"> </w:t>
      </w:r>
      <w:r w:rsidR="00474DDB" w:rsidRPr="003210D6">
        <w:rPr>
          <w:rFonts w:ascii="Times New Roman" w:hAnsi="Times New Roman" w:cs="Times New Roman"/>
        </w:rPr>
        <w:t xml:space="preserve">| </w:t>
      </w:r>
      <w:r w:rsidR="00474DDB">
        <w:rPr>
          <w:rFonts w:ascii="Times New Roman" w:hAnsi="Times New Roman" w:cs="Times New Roman"/>
        </w:rPr>
        <w:t xml:space="preserve"> </w:t>
      </w:r>
      <w:r w:rsidR="00474DDB">
        <w:rPr>
          <w:rFonts w:ascii="Times New Roman" w:hAnsi="Times New Roman" w:cs="Times New Roman"/>
          <w:noProof/>
        </w:rPr>
        <w:drawing>
          <wp:inline distT="0" distB="0" distL="0" distR="0" wp14:anchorId="1DAA9248" wp14:editId="33BA8922">
            <wp:extent cx="94343" cy="94343"/>
            <wp:effectExtent l="0" t="0" r="1270" b="1270"/>
            <wp:docPr id="120108010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0107" name="Graphic 1201080107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7" cy="1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DDB">
        <w:rPr>
          <w:rFonts w:ascii="Times New Roman" w:hAnsi="Times New Roman" w:cs="Times New Roman"/>
        </w:rPr>
        <w:t xml:space="preserve">  </w:t>
      </w:r>
      <w:r w:rsidR="00474DDB" w:rsidRPr="003210D6">
        <w:rPr>
          <w:rFonts w:ascii="Times New Roman" w:hAnsi="Times New Roman" w:cs="Times New Roman"/>
        </w:rPr>
        <w:t>88664622</w:t>
      </w:r>
      <w:r w:rsidR="00474DDB">
        <w:rPr>
          <w:rFonts w:ascii="Times New Roman" w:hAnsi="Times New Roman" w:cs="Times New Roman"/>
        </w:rPr>
        <w:t xml:space="preserve"> </w:t>
      </w:r>
      <w:r w:rsidR="00474DDB" w:rsidRPr="003210D6">
        <w:rPr>
          <w:rFonts w:ascii="Times New Roman" w:hAnsi="Times New Roman" w:cs="Times New Roman"/>
        </w:rPr>
        <w:t xml:space="preserve"> </w:t>
      </w:r>
      <w:r w:rsidR="00F41BEE" w:rsidRPr="003210D6">
        <w:rPr>
          <w:rFonts w:ascii="Times New Roman" w:hAnsi="Times New Roman" w:cs="Times New Roman"/>
        </w:rPr>
        <w:t>|</w:t>
      </w:r>
      <w:r w:rsidRPr="003210D6">
        <w:rPr>
          <w:rFonts w:ascii="Times New Roman" w:hAnsi="Times New Roman" w:cs="Times New Roman"/>
        </w:rPr>
        <w:t xml:space="preserve"> </w:t>
      </w:r>
      <w:r w:rsidR="00575634">
        <w:rPr>
          <w:rFonts w:ascii="Times New Roman" w:hAnsi="Times New Roman" w:cs="Times New Roman"/>
        </w:rPr>
        <w:t xml:space="preserve"> </w:t>
      </w:r>
      <w:r w:rsidR="00817748">
        <w:rPr>
          <w:rFonts w:ascii="Times New Roman" w:hAnsi="Times New Roman" w:cs="Times New Roman"/>
          <w:noProof/>
        </w:rPr>
        <w:drawing>
          <wp:inline distT="0" distB="0" distL="0" distR="0" wp14:anchorId="03DBECE7" wp14:editId="7530706C">
            <wp:extent cx="101600" cy="101600"/>
            <wp:effectExtent l="0" t="0" r="3810" b="3810"/>
            <wp:docPr id="1433335758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35758" name="Graphic 1433335758" descr="Envelop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48">
        <w:rPr>
          <w:rFonts w:ascii="Times New Roman" w:hAnsi="Times New Roman" w:cs="Times New Roman"/>
        </w:rPr>
        <w:t xml:space="preserve">  </w:t>
      </w:r>
      <w:hyperlink r:id="rId15" w:history="1">
        <w:r w:rsidR="00817748" w:rsidRPr="00E77D2A">
          <w:rPr>
            <w:rStyle w:val="Hyperlink"/>
            <w:rFonts w:ascii="Times New Roman" w:hAnsi="Times New Roman" w:cs="Times New Roman"/>
            <w:color w:val="3366FF"/>
          </w:rPr>
          <w:t>jingyi0939@gmail.com</w:t>
        </w:r>
      </w:hyperlink>
      <w:r w:rsidR="00817748" w:rsidRPr="00E77D2A">
        <w:rPr>
          <w:rFonts w:ascii="Times New Roman" w:hAnsi="Times New Roman" w:cs="Times New Roman"/>
          <w:color w:val="3366FF"/>
        </w:rPr>
        <w:t xml:space="preserve"> </w:t>
      </w:r>
      <w:r w:rsidR="00817748">
        <w:rPr>
          <w:rFonts w:ascii="Times New Roman" w:hAnsi="Times New Roman" w:cs="Times New Roman"/>
          <w:b/>
        </w:rPr>
        <w:t xml:space="preserve"> </w:t>
      </w:r>
      <w:r w:rsidR="00E5727E" w:rsidRPr="003210D6">
        <w:rPr>
          <w:rFonts w:ascii="Times New Roman" w:hAnsi="Times New Roman" w:cs="Times New Roman"/>
        </w:rPr>
        <w:t>|</w:t>
      </w:r>
      <w:r w:rsidR="009B674B" w:rsidRPr="003210D6">
        <w:rPr>
          <w:rFonts w:ascii="Times New Roman" w:hAnsi="Times New Roman" w:cs="Times New Roman"/>
        </w:rPr>
        <w:t xml:space="preserve"> </w:t>
      </w:r>
      <w:r w:rsidR="000E531C">
        <w:rPr>
          <w:rFonts w:ascii="Times New Roman" w:hAnsi="Times New Roman" w:cs="Times New Roman"/>
        </w:rPr>
        <w:t xml:space="preserve"> </w:t>
      </w:r>
      <w:r w:rsidR="00DF29F6">
        <w:rPr>
          <w:noProof/>
        </w:rPr>
        <w:drawing>
          <wp:inline distT="0" distB="0" distL="0" distR="0" wp14:anchorId="284E349B" wp14:editId="558077CB">
            <wp:extent cx="94130" cy="94130"/>
            <wp:effectExtent l="0" t="0" r="1270" b="1270"/>
            <wp:docPr id="523426940" name="Picture 4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26940" name="Picture 4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4" cy="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9F6">
        <w:rPr>
          <w:rFonts w:ascii="Times New Roman" w:hAnsi="Times New Roman" w:cs="Times New Roman"/>
        </w:rPr>
        <w:t xml:space="preserve"> </w:t>
      </w:r>
      <w:r w:rsidR="006F3A6F">
        <w:rPr>
          <w:rFonts w:ascii="Times New Roman" w:hAnsi="Times New Roman" w:cs="Times New Roman"/>
        </w:rPr>
        <w:t xml:space="preserve"> </w:t>
      </w:r>
      <w:hyperlink r:id="rId17" w:history="1">
        <w:r w:rsidR="00FD7670" w:rsidRPr="00E77D2A">
          <w:rPr>
            <w:rStyle w:val="Hyperlink"/>
            <w:rFonts w:ascii="Times New Roman" w:hAnsi="Times New Roman" w:cs="Times New Roman"/>
            <w:color w:val="3366FF"/>
          </w:rPr>
          <w:t>www.linkedin.com/in/tan-jin</w:t>
        </w:r>
        <w:r w:rsidR="00FD7670" w:rsidRPr="00E77D2A">
          <w:rPr>
            <w:rStyle w:val="Hyperlink"/>
            <w:rFonts w:ascii="Times New Roman" w:hAnsi="Times New Roman" w:cs="Times New Roman"/>
            <w:color w:val="3366FF"/>
          </w:rPr>
          <w:t>x</w:t>
        </w:r>
        <w:r w:rsidR="00FD7670" w:rsidRPr="00E77D2A">
          <w:rPr>
            <w:rStyle w:val="Hyperlink"/>
            <w:rFonts w:ascii="Times New Roman" w:hAnsi="Times New Roman" w:cs="Times New Roman"/>
            <w:color w:val="3366FF"/>
          </w:rPr>
          <w:t>-yi</w:t>
        </w:r>
      </w:hyperlink>
      <w:r w:rsidR="00FD7670" w:rsidRPr="00E77D2A">
        <w:rPr>
          <w:rStyle w:val="Hyperlink"/>
          <w:color w:val="3366FF"/>
        </w:rPr>
        <w:t xml:space="preserve"> </w:t>
      </w:r>
      <w:r w:rsidR="000E531C">
        <w:rPr>
          <w:rFonts w:ascii="Times New Roman" w:hAnsi="Times New Roman" w:cs="Times New Roman"/>
        </w:rPr>
        <w:t xml:space="preserve"> |  </w:t>
      </w:r>
      <w:r w:rsidR="00817748">
        <w:rPr>
          <w:rFonts w:ascii="Times New Roman" w:hAnsi="Times New Roman" w:cs="Times New Roman"/>
          <w:noProof/>
        </w:rPr>
        <w:drawing>
          <wp:inline distT="0" distB="0" distL="0" distR="0" wp14:anchorId="3CC58BE9" wp14:editId="79487215">
            <wp:extent cx="114007" cy="114007"/>
            <wp:effectExtent l="0" t="0" r="635" b="635"/>
            <wp:docPr id="2087715004" name="Graphic 3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5004" name="Graphic 2087715004" descr="Link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0" cy="1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48">
        <w:rPr>
          <w:rFonts w:ascii="Times New Roman" w:hAnsi="Times New Roman" w:cs="Times New Roman"/>
        </w:rPr>
        <w:t xml:space="preserve">  </w:t>
      </w:r>
      <w:hyperlink r:id="rId20" w:history="1">
        <w:r w:rsidR="00CA69C4" w:rsidRPr="00E77D2A">
          <w:rPr>
            <w:rStyle w:val="Hyperlink"/>
            <w:rFonts w:ascii="Times New Roman" w:hAnsi="Times New Roman" w:cs="Times New Roman"/>
            <w:color w:val="3366FF"/>
          </w:rPr>
          <w:t>jinxyi.github.io</w:t>
        </w:r>
      </w:hyperlink>
    </w:p>
    <w:p w14:paraId="37B974CA" w14:textId="7977EBA2" w:rsidR="00F41BEE" w:rsidRPr="00BF4861" w:rsidRDefault="00E55E7B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OBJECTIVE</w:t>
      </w:r>
    </w:p>
    <w:p w14:paraId="2827B678" w14:textId="76D768EB" w:rsidR="00003455" w:rsidRPr="00620351" w:rsidRDefault="006A647E" w:rsidP="00FE5996">
      <w:pPr>
        <w:jc w:val="both"/>
        <w:rPr>
          <w:rFonts w:ascii="Times New Roman" w:hAnsi="Times New Roman" w:cs="Times New Roman"/>
          <w:szCs w:val="20"/>
        </w:rPr>
      </w:pPr>
      <w:r w:rsidRPr="00620351">
        <w:rPr>
          <w:rFonts w:ascii="Times New Roman" w:hAnsi="Times New Roman" w:cs="Times New Roman"/>
          <w:szCs w:val="20"/>
        </w:rPr>
        <w:t xml:space="preserve">Motivated and driven Computer Science undergraduate seeking </w:t>
      </w:r>
      <w:r w:rsidR="00B41879" w:rsidRPr="00620351">
        <w:rPr>
          <w:rFonts w:ascii="Times New Roman" w:hAnsi="Times New Roman" w:cs="Times New Roman"/>
          <w:szCs w:val="20"/>
        </w:rPr>
        <w:t>internship</w:t>
      </w:r>
      <w:r w:rsidRPr="00620351">
        <w:rPr>
          <w:rFonts w:ascii="Times New Roman" w:hAnsi="Times New Roman" w:cs="Times New Roman"/>
          <w:szCs w:val="20"/>
        </w:rPr>
        <w:t xml:space="preserve"> opportunities to enhance my skills and contribute to a dynamic team. Eager to apply my theoretical knowledge and practical experience gained through my coursework to real-world </w:t>
      </w:r>
      <w:r w:rsidR="00153285" w:rsidRPr="00153285">
        <w:rPr>
          <w:rFonts w:ascii="Times New Roman" w:hAnsi="Times New Roman" w:cs="Times New Roman"/>
          <w:szCs w:val="20"/>
        </w:rPr>
        <w:t>software development</w:t>
      </w:r>
      <w:r w:rsidR="00153285">
        <w:rPr>
          <w:rFonts w:ascii="Times New Roman" w:hAnsi="Times New Roman" w:cs="Times New Roman"/>
          <w:szCs w:val="20"/>
        </w:rPr>
        <w:t xml:space="preserve"> and</w:t>
      </w:r>
      <w:r w:rsidR="00153285" w:rsidRPr="00153285">
        <w:rPr>
          <w:rFonts w:ascii="Times New Roman" w:hAnsi="Times New Roman" w:cs="Times New Roman"/>
          <w:szCs w:val="20"/>
        </w:rPr>
        <w:t xml:space="preserve"> machine learning</w:t>
      </w:r>
      <w:r w:rsidR="00A964DF">
        <w:rPr>
          <w:rFonts w:ascii="Times New Roman" w:hAnsi="Times New Roman" w:cs="Times New Roman"/>
          <w:szCs w:val="20"/>
        </w:rPr>
        <w:t xml:space="preserve"> projects.</w:t>
      </w:r>
    </w:p>
    <w:p w14:paraId="168FD47E" w14:textId="4F9B6271" w:rsidR="00F41BEE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WORK EXPERIENCE</w:t>
      </w:r>
    </w:p>
    <w:p w14:paraId="36CBCD2F" w14:textId="4AB0D9DD" w:rsidR="00F41BEE" w:rsidRPr="00BF4861" w:rsidRDefault="00A52AC3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>IT Intern | Security and Risk Solutions PTE LTD</w:t>
      </w:r>
      <w:r w:rsidR="00415A41" w:rsidRPr="00BF4861">
        <w:rPr>
          <w:rFonts w:ascii="Times New Roman" w:hAnsi="Times New Roman" w:cs="Times New Roman"/>
          <w:b/>
          <w:bCs/>
          <w:szCs w:val="20"/>
        </w:rPr>
        <w:tab/>
        <w:t>Sep 2021 – Feb 2022</w:t>
      </w:r>
    </w:p>
    <w:p w14:paraId="6FEF7C31" w14:textId="0B548B24" w:rsidR="00417E86" w:rsidRPr="00DC784C" w:rsidRDefault="00EE03BE" w:rsidP="00FE5996">
      <w:pPr>
        <w:pStyle w:val="ListBullet"/>
        <w:jc w:val="both"/>
        <w:rPr>
          <w:rFonts w:cs="Times New Roman"/>
          <w:szCs w:val="20"/>
        </w:rPr>
      </w:pPr>
      <w:r>
        <w:t>Initiated</w:t>
      </w:r>
      <w:r w:rsidR="00417E86">
        <w:t xml:space="preserve"> software maintenance and played a pivotal role in the development of the Security Management System website</w:t>
      </w:r>
      <w:r w:rsidR="00C77F74">
        <w:t xml:space="preserve">, which </w:t>
      </w:r>
      <w:r w:rsidR="00417E86">
        <w:t xml:space="preserve">is integral to the SRS command center's </w:t>
      </w:r>
      <w:r w:rsidR="005A35BA">
        <w:t xml:space="preserve">management </w:t>
      </w:r>
      <w:r w:rsidR="00417E86">
        <w:t xml:space="preserve">of </w:t>
      </w:r>
      <w:r w:rsidR="0041545D">
        <w:t>nearly</w:t>
      </w:r>
      <w:r w:rsidR="00417E86">
        <w:t xml:space="preserve"> 50 security guards deployed across Singapore.</w:t>
      </w:r>
    </w:p>
    <w:p w14:paraId="6AE0B070" w14:textId="7B437986" w:rsidR="00DC784C" w:rsidRPr="00DC784C" w:rsidRDefault="00DC784C" w:rsidP="00DC784C">
      <w:pPr>
        <w:pStyle w:val="ListBullet"/>
        <w:jc w:val="both"/>
        <w:rPr>
          <w:rFonts w:cs="Times New Roman"/>
          <w:szCs w:val="20"/>
        </w:rPr>
      </w:pPr>
      <w:r>
        <w:t>Collaborated closely with security personnel to design and implement a robust real-time communication system. The system adhered to security protocols and served as a vital tool to relay time-sensitive information and manage emergency situations.</w:t>
      </w:r>
    </w:p>
    <w:p w14:paraId="2EF7FCF2" w14:textId="3F30E1DF" w:rsidR="004347D8" w:rsidRPr="004347D8" w:rsidRDefault="00757839" w:rsidP="00FE5996">
      <w:pPr>
        <w:pStyle w:val="ListBullet"/>
        <w:jc w:val="both"/>
        <w:rPr>
          <w:rFonts w:cs="Times New Roman"/>
          <w:szCs w:val="20"/>
        </w:rPr>
      </w:pPr>
      <w:r>
        <w:t xml:space="preserve">Designed and implemented a </w:t>
      </w:r>
      <w:r w:rsidR="004347D8">
        <w:t>prototype surveillance system utilizing Computer Vision technology for asset tracking</w:t>
      </w:r>
      <w:r w:rsidR="00EE29C6">
        <w:t xml:space="preserve">, </w:t>
      </w:r>
      <w:r w:rsidR="00D35CEF">
        <w:t xml:space="preserve">and successfully </w:t>
      </w:r>
      <w:r w:rsidR="004347D8">
        <w:t>integrated this system with the existing Security Management System, showcasing its viability as a proof of concept</w:t>
      </w:r>
      <w:r w:rsidR="00381F08">
        <w:t xml:space="preserve"> which </w:t>
      </w:r>
      <w:r w:rsidR="004347D8">
        <w:t>laid the foundation for the company's exploration into IoT technology.</w:t>
      </w:r>
    </w:p>
    <w:p w14:paraId="4858CDF5" w14:textId="31B18FC2" w:rsidR="00E17F55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LEADERSHIP</w:t>
      </w:r>
    </w:p>
    <w:p w14:paraId="01ED62DD" w14:textId="74097D3C" w:rsidR="008E07C1" w:rsidRPr="00BF4861" w:rsidRDefault="008E07C1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 xml:space="preserve">IT Sub-Committee </w:t>
      </w:r>
      <w:r w:rsidR="006F4C3A" w:rsidRPr="00BF4861">
        <w:rPr>
          <w:rFonts w:ascii="Times New Roman" w:hAnsi="Times New Roman" w:cs="Times New Roman"/>
          <w:b/>
          <w:bCs/>
          <w:szCs w:val="20"/>
        </w:rPr>
        <w:t>|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NTU SCSE</w:t>
      </w:r>
      <w:r w:rsidR="00BF4861">
        <w:rPr>
          <w:rFonts w:ascii="Times New Roman" w:hAnsi="Times New Roman" w:cs="Times New Roman"/>
          <w:b/>
          <w:bCs/>
          <w:szCs w:val="20"/>
        </w:rPr>
        <w:tab/>
      </w:r>
      <w:r w:rsidRPr="00BF4861">
        <w:rPr>
          <w:rFonts w:ascii="Times New Roman" w:hAnsi="Times New Roman" w:cs="Times New Roman"/>
          <w:b/>
          <w:bCs/>
          <w:szCs w:val="20"/>
        </w:rPr>
        <w:t xml:space="preserve">Oct 2023 - </w:t>
      </w:r>
      <w:r w:rsidR="00721820">
        <w:rPr>
          <w:rFonts w:ascii="Times New Roman" w:hAnsi="Times New Roman" w:cs="Times New Roman"/>
          <w:b/>
          <w:bCs/>
          <w:szCs w:val="20"/>
        </w:rPr>
        <w:t>Sep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2024 (</w:t>
      </w:r>
      <w:r w:rsidR="00ED7465">
        <w:rPr>
          <w:rFonts w:ascii="Times New Roman" w:hAnsi="Times New Roman" w:cs="Times New Roman"/>
          <w:b/>
          <w:bCs/>
          <w:szCs w:val="20"/>
        </w:rPr>
        <w:t>E</w:t>
      </w:r>
      <w:r w:rsidRPr="00BF4861">
        <w:rPr>
          <w:rFonts w:ascii="Times New Roman" w:hAnsi="Times New Roman" w:cs="Times New Roman"/>
          <w:b/>
          <w:bCs/>
          <w:szCs w:val="20"/>
        </w:rPr>
        <w:t>xpected)</w:t>
      </w:r>
    </w:p>
    <w:p w14:paraId="080E0225" w14:textId="7672539B" w:rsidR="00DF003D" w:rsidRPr="00006E01" w:rsidRDefault="008924E9" w:rsidP="00006E01">
      <w:pPr>
        <w:pStyle w:val="ListBullet"/>
        <w:jc w:val="both"/>
        <w:rPr>
          <w:rFonts w:cs="Times New Roman"/>
          <w:szCs w:val="20"/>
        </w:rPr>
      </w:pPr>
      <w:r>
        <w:t>Collaborating with</w:t>
      </w:r>
      <w:r w:rsidR="00264B5A">
        <w:t xml:space="preserve"> </w:t>
      </w:r>
      <w:r>
        <w:t xml:space="preserve">a dedicated team of </w:t>
      </w:r>
      <w:r w:rsidR="006A778C">
        <w:t>11</w:t>
      </w:r>
      <w:r w:rsidR="007A6CD2">
        <w:t xml:space="preserve"> other </w:t>
      </w:r>
      <w:r w:rsidR="00004E10">
        <w:t>members</w:t>
      </w:r>
      <w:r>
        <w:t xml:space="preserve"> to conceive, design, and implement a module scheduling syste</w:t>
      </w:r>
      <w:r w:rsidR="005C0FDC">
        <w:t>m</w:t>
      </w:r>
      <w:r w:rsidR="00006E01">
        <w:t xml:space="preserve">, which </w:t>
      </w:r>
      <w:r w:rsidR="00004E10">
        <w:t>can</w:t>
      </w:r>
      <w:r>
        <w:t xml:space="preserve"> significantly enhance the course registration experience for </w:t>
      </w:r>
      <w:r w:rsidR="00A35EC4">
        <w:t>the e</w:t>
      </w:r>
      <w:r w:rsidR="00A217F3">
        <w:t xml:space="preserve">ntire </w:t>
      </w:r>
      <w:r w:rsidR="00C932DA">
        <w:t xml:space="preserve">NTU </w:t>
      </w:r>
      <w:r w:rsidR="00A217F3">
        <w:t xml:space="preserve">student body of over 20,000 </w:t>
      </w:r>
      <w:r>
        <w:t>students.</w:t>
      </w:r>
    </w:p>
    <w:p w14:paraId="3C6EF2B5" w14:textId="77777777" w:rsidR="00802327" w:rsidRPr="00BF4861" w:rsidRDefault="00802327" w:rsidP="00AC6868">
      <w:pPr>
        <w:pStyle w:val="ListBullet"/>
        <w:numPr>
          <w:ilvl w:val="0"/>
          <w:numId w:val="0"/>
        </w:numPr>
        <w:jc w:val="both"/>
        <w:rPr>
          <w:rFonts w:cs="Times New Roman"/>
          <w:szCs w:val="20"/>
        </w:rPr>
      </w:pPr>
    </w:p>
    <w:p w14:paraId="0048A177" w14:textId="25AE08B9" w:rsidR="008E07C1" w:rsidRPr="00BF4861" w:rsidRDefault="00727306" w:rsidP="00FE5996">
      <w:pPr>
        <w:pStyle w:val="ListBullet"/>
        <w:numPr>
          <w:ilvl w:val="0"/>
          <w:numId w:val="0"/>
        </w:numPr>
        <w:tabs>
          <w:tab w:val="right" w:pos="10773"/>
        </w:tabs>
        <w:jc w:val="both"/>
        <w:rPr>
          <w:rFonts w:cs="Times New Roman"/>
          <w:b/>
          <w:bCs/>
          <w:szCs w:val="20"/>
        </w:rPr>
      </w:pPr>
      <w:r w:rsidRPr="00BF4861">
        <w:rPr>
          <w:rFonts w:cs="Times New Roman"/>
          <w:b/>
          <w:bCs/>
          <w:szCs w:val="20"/>
        </w:rPr>
        <w:t xml:space="preserve">Welfare </w:t>
      </w:r>
      <w:r w:rsidR="00976FAA" w:rsidRPr="00BF4861">
        <w:rPr>
          <w:rFonts w:cs="Times New Roman"/>
          <w:b/>
          <w:bCs/>
          <w:szCs w:val="20"/>
        </w:rPr>
        <w:t xml:space="preserve">Orientation Group Leader </w:t>
      </w:r>
      <w:r w:rsidR="006F4C3A" w:rsidRPr="00BF4861">
        <w:rPr>
          <w:rStyle w:val="trip-detail-destination-item"/>
          <w:rFonts w:cs="Times New Roman"/>
          <w:b/>
          <w:bCs/>
          <w:szCs w:val="20"/>
        </w:rPr>
        <w:t>|</w:t>
      </w:r>
      <w:r w:rsidR="0039143D" w:rsidRPr="00BF4861">
        <w:rPr>
          <w:rFonts w:cs="Times New Roman"/>
          <w:b/>
          <w:bCs/>
          <w:szCs w:val="20"/>
        </w:rPr>
        <w:t xml:space="preserve"> </w:t>
      </w:r>
      <w:r w:rsidR="00F752A9">
        <w:rPr>
          <w:rFonts w:cs="Times New Roman"/>
          <w:b/>
          <w:bCs/>
          <w:szCs w:val="20"/>
        </w:rPr>
        <w:t xml:space="preserve">2023 </w:t>
      </w:r>
      <w:r w:rsidR="005040FF" w:rsidRPr="00BF4861">
        <w:rPr>
          <w:rFonts w:cs="Times New Roman"/>
          <w:b/>
          <w:bCs/>
          <w:szCs w:val="20"/>
        </w:rPr>
        <w:t>Faculty Orientation</w:t>
      </w:r>
      <w:r w:rsidR="008E07C1" w:rsidRPr="00BF4861">
        <w:rPr>
          <w:rFonts w:cs="Times New Roman"/>
          <w:b/>
          <w:bCs/>
          <w:szCs w:val="20"/>
        </w:rPr>
        <w:t xml:space="preserve"> </w:t>
      </w:r>
      <w:r w:rsidR="006F4C3A" w:rsidRPr="00BF4861">
        <w:rPr>
          <w:rStyle w:val="trip-detail-destination-item"/>
          <w:rFonts w:cs="Times New Roman"/>
          <w:b/>
          <w:bCs/>
          <w:szCs w:val="20"/>
        </w:rPr>
        <w:t>|</w:t>
      </w:r>
      <w:r w:rsidR="008E07C1" w:rsidRPr="00BF4861">
        <w:rPr>
          <w:rFonts w:cs="Times New Roman"/>
          <w:b/>
          <w:bCs/>
          <w:szCs w:val="20"/>
        </w:rPr>
        <w:t xml:space="preserve"> NTU SCSE</w:t>
      </w:r>
      <w:r w:rsidR="00BF4861">
        <w:rPr>
          <w:rFonts w:cs="Times New Roman"/>
          <w:b/>
          <w:bCs/>
          <w:szCs w:val="20"/>
        </w:rPr>
        <w:t xml:space="preserve"> </w:t>
      </w:r>
      <w:r w:rsidR="00870C51">
        <w:rPr>
          <w:rFonts w:cs="Times New Roman"/>
          <w:b/>
          <w:bCs/>
          <w:szCs w:val="20"/>
        </w:rPr>
        <w:t>FOP</w:t>
      </w:r>
      <w:r w:rsidR="00BF4861">
        <w:rPr>
          <w:rFonts w:cs="Times New Roman"/>
          <w:b/>
          <w:bCs/>
          <w:szCs w:val="20"/>
        </w:rPr>
        <w:tab/>
      </w:r>
      <w:r w:rsidR="001D02C9" w:rsidRPr="00BF4861">
        <w:rPr>
          <w:rFonts w:cs="Times New Roman"/>
          <w:b/>
          <w:bCs/>
          <w:szCs w:val="20"/>
        </w:rPr>
        <w:t>Nov 2</w:t>
      </w:r>
      <w:r w:rsidR="00225393" w:rsidRPr="00BF4861">
        <w:rPr>
          <w:rFonts w:cs="Times New Roman"/>
          <w:b/>
          <w:bCs/>
          <w:szCs w:val="20"/>
        </w:rPr>
        <w:t>023</w:t>
      </w:r>
      <w:r w:rsidR="00BF4861">
        <w:rPr>
          <w:rFonts w:cs="Times New Roman"/>
          <w:b/>
          <w:bCs/>
          <w:szCs w:val="20"/>
        </w:rPr>
        <w:t xml:space="preserve"> - </w:t>
      </w:r>
      <w:r w:rsidR="00976FAA" w:rsidRPr="00BF4861">
        <w:rPr>
          <w:rFonts w:cs="Times New Roman"/>
          <w:b/>
          <w:bCs/>
          <w:szCs w:val="20"/>
        </w:rPr>
        <w:t>Aug</w:t>
      </w:r>
      <w:r w:rsidR="008E07C1" w:rsidRPr="00BF4861">
        <w:rPr>
          <w:rFonts w:cs="Times New Roman"/>
          <w:b/>
          <w:bCs/>
          <w:szCs w:val="20"/>
        </w:rPr>
        <w:t xml:space="preserve"> 2023</w:t>
      </w:r>
    </w:p>
    <w:p w14:paraId="74372308" w14:textId="03C06B09" w:rsidR="008C00C6" w:rsidRPr="00BF4861" w:rsidRDefault="00C96C54" w:rsidP="00FE5996">
      <w:pPr>
        <w:pStyle w:val="ListBullet"/>
        <w:jc w:val="both"/>
      </w:pPr>
      <w:r>
        <w:t xml:space="preserve">Oversaw the welfare of </w:t>
      </w:r>
      <w:r w:rsidR="0038043E">
        <w:t xml:space="preserve">nearly 80 </w:t>
      </w:r>
      <w:r>
        <w:t xml:space="preserve">freshmen </w:t>
      </w:r>
      <w:r w:rsidR="007672C1">
        <w:t>in</w:t>
      </w:r>
      <w:r>
        <w:t xml:space="preserve"> my orientation group, prioritizing both their physical and mental wellbeing. Developed proficiency in administering basic </w:t>
      </w:r>
      <w:proofErr w:type="gramStart"/>
      <w:r>
        <w:t>first-aid</w:t>
      </w:r>
      <w:proofErr w:type="gramEnd"/>
      <w:r>
        <w:t xml:space="preserve"> and psychological first-aid techniques through workshops.</w:t>
      </w:r>
    </w:p>
    <w:p w14:paraId="48FE22E9" w14:textId="732C78E5" w:rsidR="00002AC6" w:rsidRPr="00002AC6" w:rsidRDefault="00FF11AD" w:rsidP="00FE5996">
      <w:pPr>
        <w:pStyle w:val="ListBullet"/>
        <w:jc w:val="both"/>
        <w:rPr>
          <w:rFonts w:cs="Times New Roman"/>
          <w:szCs w:val="20"/>
        </w:rPr>
      </w:pPr>
      <w:r w:rsidRPr="00002AC6">
        <w:rPr>
          <w:rFonts w:cs="Times New Roman"/>
          <w:szCs w:val="20"/>
        </w:rPr>
        <w:t>Assisted</w:t>
      </w:r>
      <w:r w:rsidR="008C00C6" w:rsidRPr="00002AC6">
        <w:rPr>
          <w:rFonts w:cs="Times New Roman"/>
          <w:szCs w:val="20"/>
        </w:rPr>
        <w:t xml:space="preserve"> </w:t>
      </w:r>
      <w:r w:rsidR="00002AC6">
        <w:t>ice-breaker games and activities during the orientation, fostering a positive and inclusive atmosphere for</w:t>
      </w:r>
      <w:r w:rsidR="00D34FC8">
        <w:t xml:space="preserve"> </w:t>
      </w:r>
      <w:r w:rsidR="00002AC6">
        <w:t>15 freshmen. Guided them through an insightful tour of the school, offering a comprehensive introduction to campus resources.</w:t>
      </w:r>
    </w:p>
    <w:p w14:paraId="35A49689" w14:textId="286F232E" w:rsidR="008C00C6" w:rsidRPr="00002AC6" w:rsidRDefault="001E415D" w:rsidP="00FE5996">
      <w:pPr>
        <w:pStyle w:val="ListBullet"/>
        <w:jc w:val="both"/>
        <w:rPr>
          <w:rFonts w:cs="Times New Roman"/>
          <w:szCs w:val="20"/>
        </w:rPr>
      </w:pPr>
      <w:r>
        <w:t xml:space="preserve">Leveraged my background as a </w:t>
      </w:r>
      <w:r w:rsidR="00AF024E">
        <w:t xml:space="preserve">junior </w:t>
      </w:r>
      <w:r>
        <w:t>software developer and computer science student at NTU to provide mentorship to incoming freshmen. Shared practical insights</w:t>
      </w:r>
      <w:r w:rsidR="001B42D4">
        <w:t xml:space="preserve"> and advice </w:t>
      </w:r>
      <w:r>
        <w:t>garnered from my experiences, aiding them in navigating both academic and professional aspects of their journey.</w:t>
      </w:r>
    </w:p>
    <w:p w14:paraId="088F819B" w14:textId="3F111A43" w:rsidR="00F41BEE" w:rsidRPr="00BF4861" w:rsidRDefault="001D0E14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BF4861">
        <w:rPr>
          <w:rFonts w:ascii="Times New Roman" w:hAnsi="Times New Roman" w:cs="Times New Roman"/>
          <w:sz w:val="20"/>
          <w:szCs w:val="20"/>
        </w:rPr>
        <w:t>EDUCATION</w:t>
      </w:r>
    </w:p>
    <w:p w14:paraId="386F1571" w14:textId="17BC0FC6" w:rsidR="008F62C2" w:rsidRPr="00BF4861" w:rsidRDefault="00882B39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  <w:szCs w:val="20"/>
        </w:rPr>
      </w:pPr>
      <w:r w:rsidRPr="00BF4861">
        <w:rPr>
          <w:rFonts w:ascii="Times New Roman" w:hAnsi="Times New Roman" w:cs="Times New Roman"/>
          <w:b/>
          <w:bCs/>
          <w:szCs w:val="20"/>
        </w:rPr>
        <w:t xml:space="preserve">Nanyang </w:t>
      </w:r>
      <w:r w:rsidRPr="00BF4861">
        <w:rPr>
          <w:rFonts w:ascii="Times New Roman" w:hAnsi="Times New Roman" w:cs="Times New Roman"/>
          <w:b/>
          <w:bCs/>
        </w:rPr>
        <w:t>Technological</w:t>
      </w:r>
      <w:r w:rsidRPr="00BF4861">
        <w:rPr>
          <w:rFonts w:ascii="Times New Roman" w:hAnsi="Times New Roman" w:cs="Times New Roman"/>
          <w:b/>
          <w:bCs/>
          <w:szCs w:val="20"/>
        </w:rPr>
        <w:t xml:space="preserve"> University</w:t>
      </w:r>
      <w:r w:rsidR="00A01C99">
        <w:rPr>
          <w:rFonts w:ascii="Times New Roman" w:hAnsi="Times New Roman" w:cs="Times New Roman"/>
          <w:b/>
          <w:bCs/>
          <w:szCs w:val="20"/>
        </w:rPr>
        <w:t xml:space="preserve"> </w:t>
      </w:r>
      <w:r w:rsidR="00C932DA">
        <w:rPr>
          <w:rFonts w:ascii="Times New Roman" w:hAnsi="Times New Roman" w:cs="Times New Roman"/>
          <w:b/>
          <w:bCs/>
          <w:szCs w:val="20"/>
        </w:rPr>
        <w:t xml:space="preserve">(NTU) </w:t>
      </w:r>
      <w:r w:rsidR="00A01C99">
        <w:rPr>
          <w:rFonts w:ascii="Times New Roman" w:hAnsi="Times New Roman" w:cs="Times New Roman"/>
          <w:b/>
          <w:bCs/>
          <w:szCs w:val="20"/>
        </w:rPr>
        <w:t>|</w:t>
      </w:r>
      <w:r w:rsidR="008F62C2" w:rsidRPr="00BF4861">
        <w:rPr>
          <w:rFonts w:ascii="Times New Roman" w:hAnsi="Times New Roman" w:cs="Times New Roman"/>
          <w:b/>
          <w:bCs/>
          <w:szCs w:val="20"/>
        </w:rPr>
        <w:t xml:space="preserve"> Student</w:t>
      </w:r>
      <w:r w:rsidR="00721820">
        <w:rPr>
          <w:rFonts w:ascii="Times New Roman" w:hAnsi="Times New Roman" w:cs="Times New Roman"/>
          <w:b/>
          <w:bCs/>
          <w:szCs w:val="20"/>
        </w:rPr>
        <w:t xml:space="preserve"> </w:t>
      </w:r>
      <w:r w:rsidR="00721820">
        <w:rPr>
          <w:rFonts w:ascii="Times New Roman" w:hAnsi="Times New Roman" w:cs="Times New Roman"/>
          <w:b/>
          <w:bCs/>
          <w:szCs w:val="20"/>
        </w:rPr>
        <w:tab/>
      </w:r>
      <w:r w:rsidR="0014069C">
        <w:rPr>
          <w:rFonts w:ascii="Times New Roman" w:hAnsi="Times New Roman" w:cs="Times New Roman"/>
          <w:b/>
          <w:bCs/>
          <w:szCs w:val="20"/>
        </w:rPr>
        <w:t xml:space="preserve">Aug </w:t>
      </w:r>
      <w:r w:rsidR="00EF4EDA" w:rsidRPr="00BF4861">
        <w:rPr>
          <w:rFonts w:ascii="Times New Roman" w:hAnsi="Times New Roman" w:cs="Times New Roman"/>
          <w:b/>
          <w:bCs/>
          <w:szCs w:val="20"/>
        </w:rPr>
        <w:t xml:space="preserve">2022 - </w:t>
      </w:r>
      <w:r w:rsidR="0014069C">
        <w:rPr>
          <w:rFonts w:ascii="Times New Roman" w:hAnsi="Times New Roman" w:cs="Times New Roman"/>
          <w:b/>
          <w:bCs/>
          <w:szCs w:val="20"/>
        </w:rPr>
        <w:t>May</w:t>
      </w:r>
      <w:r w:rsidR="00B0693A" w:rsidRPr="00BF4861">
        <w:rPr>
          <w:rFonts w:ascii="Times New Roman" w:hAnsi="Times New Roman" w:cs="Times New Roman"/>
          <w:b/>
          <w:bCs/>
          <w:szCs w:val="20"/>
        </w:rPr>
        <w:t xml:space="preserve"> </w:t>
      </w:r>
      <w:r w:rsidR="00EF4EDA" w:rsidRPr="00BF4861">
        <w:rPr>
          <w:rFonts w:ascii="Times New Roman" w:hAnsi="Times New Roman" w:cs="Times New Roman"/>
          <w:b/>
          <w:bCs/>
          <w:szCs w:val="20"/>
        </w:rPr>
        <w:t>202</w:t>
      </w:r>
      <w:r w:rsidR="00B0693A" w:rsidRPr="00BF4861">
        <w:rPr>
          <w:rFonts w:ascii="Times New Roman" w:hAnsi="Times New Roman" w:cs="Times New Roman"/>
          <w:b/>
          <w:bCs/>
          <w:szCs w:val="20"/>
        </w:rPr>
        <w:t>6</w:t>
      </w:r>
      <w:r w:rsidR="00ED7465">
        <w:rPr>
          <w:rFonts w:ascii="Times New Roman" w:hAnsi="Times New Roman" w:cs="Times New Roman"/>
          <w:b/>
          <w:bCs/>
          <w:szCs w:val="20"/>
        </w:rPr>
        <w:t xml:space="preserve"> </w:t>
      </w:r>
      <w:r w:rsidR="00ED7465" w:rsidRPr="00BF4861">
        <w:rPr>
          <w:rFonts w:ascii="Times New Roman" w:hAnsi="Times New Roman" w:cs="Times New Roman"/>
          <w:b/>
          <w:bCs/>
          <w:szCs w:val="20"/>
        </w:rPr>
        <w:t>(Expected)</w:t>
      </w:r>
    </w:p>
    <w:p w14:paraId="7FB2EEF7" w14:textId="3558BEFD" w:rsidR="00B313D2" w:rsidRDefault="00B313D2" w:rsidP="00FE5996">
      <w:pPr>
        <w:jc w:val="both"/>
        <w:rPr>
          <w:rFonts w:ascii="Times New Roman" w:hAnsi="Times New Roman" w:cs="Times New Roman"/>
          <w:szCs w:val="20"/>
        </w:rPr>
      </w:pPr>
      <w:proofErr w:type="gramStart"/>
      <w:r>
        <w:rPr>
          <w:rFonts w:ascii="Times New Roman" w:hAnsi="Times New Roman" w:cs="Times New Roman"/>
          <w:szCs w:val="20"/>
        </w:rPr>
        <w:t>Bachelor</w:t>
      </w:r>
      <w:r w:rsidR="008606A2">
        <w:rPr>
          <w:rFonts w:ascii="Times New Roman" w:hAnsi="Times New Roman" w:cs="Times New Roman"/>
          <w:szCs w:val="20"/>
        </w:rPr>
        <w:t xml:space="preserve"> Degree in</w:t>
      </w:r>
      <w:r>
        <w:rPr>
          <w:rFonts w:ascii="Times New Roman" w:hAnsi="Times New Roman" w:cs="Times New Roman"/>
          <w:szCs w:val="20"/>
        </w:rPr>
        <w:t xml:space="preserve"> Computer Science</w:t>
      </w:r>
      <w:proofErr w:type="gramEnd"/>
    </w:p>
    <w:p w14:paraId="2E69F3AB" w14:textId="6E9FBD4D" w:rsidR="005431FE" w:rsidRDefault="00611F93" w:rsidP="00FE5996">
      <w:pPr>
        <w:jc w:val="both"/>
        <w:rPr>
          <w:rFonts w:ascii="Times New Roman" w:hAnsi="Times New Roman" w:cs="Times New Roman"/>
          <w:szCs w:val="20"/>
        </w:rPr>
      </w:pPr>
      <w:r w:rsidRPr="00BF4861">
        <w:rPr>
          <w:rFonts w:ascii="Times New Roman" w:hAnsi="Times New Roman" w:cs="Times New Roman"/>
          <w:szCs w:val="20"/>
        </w:rPr>
        <w:t>SCSE TOP Welfare GL</w:t>
      </w:r>
      <w:r w:rsidR="00573772" w:rsidRPr="00BF4861">
        <w:rPr>
          <w:rFonts w:ascii="Times New Roman" w:hAnsi="Times New Roman" w:cs="Times New Roman"/>
          <w:szCs w:val="20"/>
        </w:rPr>
        <w:t xml:space="preserve"> | SCSE IT Sub-committee</w:t>
      </w:r>
      <w:r w:rsidR="00892602">
        <w:rPr>
          <w:rFonts w:ascii="Times New Roman" w:hAnsi="Times New Roman" w:cs="Times New Roman"/>
          <w:szCs w:val="20"/>
        </w:rPr>
        <w:t xml:space="preserve"> | Hall 13 </w:t>
      </w:r>
      <w:r w:rsidR="00E172EB">
        <w:rPr>
          <w:rFonts w:ascii="Times New Roman" w:hAnsi="Times New Roman" w:cs="Times New Roman"/>
          <w:szCs w:val="20"/>
        </w:rPr>
        <w:t xml:space="preserve">PUSPLAY Vocalist | </w:t>
      </w:r>
      <w:r w:rsidR="0031290F">
        <w:rPr>
          <w:rFonts w:ascii="Times New Roman" w:hAnsi="Times New Roman" w:cs="Times New Roman"/>
          <w:szCs w:val="20"/>
        </w:rPr>
        <w:t xml:space="preserve">NTU </w:t>
      </w:r>
      <w:r w:rsidR="00FD0B32">
        <w:rPr>
          <w:rFonts w:ascii="Times New Roman" w:hAnsi="Times New Roman" w:cs="Times New Roman"/>
          <w:szCs w:val="20"/>
        </w:rPr>
        <w:t>Wine Society Member</w:t>
      </w:r>
    </w:p>
    <w:p w14:paraId="00337E15" w14:textId="77777777" w:rsidR="001B42D4" w:rsidRPr="00BF4861" w:rsidRDefault="001B42D4" w:rsidP="00FE5996">
      <w:pPr>
        <w:jc w:val="both"/>
        <w:rPr>
          <w:rFonts w:ascii="Times New Roman" w:hAnsi="Times New Roman" w:cs="Times New Roman"/>
          <w:szCs w:val="20"/>
        </w:rPr>
      </w:pPr>
    </w:p>
    <w:p w14:paraId="3CAC8C1A" w14:textId="7194B8D6" w:rsidR="008F62C2" w:rsidRPr="00BF4861" w:rsidRDefault="008F62C2" w:rsidP="00FE5996">
      <w:pPr>
        <w:tabs>
          <w:tab w:val="right" w:pos="10773"/>
        </w:tabs>
        <w:jc w:val="both"/>
        <w:rPr>
          <w:rFonts w:ascii="Times New Roman" w:hAnsi="Times New Roman" w:cs="Times New Roman"/>
          <w:b/>
          <w:bCs/>
        </w:rPr>
      </w:pPr>
      <w:r w:rsidRPr="00BF4861">
        <w:rPr>
          <w:rFonts w:ascii="Times New Roman" w:hAnsi="Times New Roman" w:cs="Times New Roman"/>
          <w:b/>
          <w:bCs/>
        </w:rPr>
        <w:t>Singapore Polytechnic</w:t>
      </w:r>
      <w:r w:rsidR="00A01C99">
        <w:rPr>
          <w:rFonts w:ascii="Times New Roman" w:hAnsi="Times New Roman" w:cs="Times New Roman"/>
          <w:b/>
          <w:bCs/>
        </w:rPr>
        <w:t xml:space="preserve"> |</w:t>
      </w:r>
      <w:r w:rsidRPr="00BF4861">
        <w:rPr>
          <w:rFonts w:ascii="Times New Roman" w:hAnsi="Times New Roman" w:cs="Times New Roman"/>
          <w:b/>
          <w:bCs/>
        </w:rPr>
        <w:t xml:space="preserve"> Student</w:t>
      </w:r>
      <w:r w:rsidR="00721820">
        <w:rPr>
          <w:rFonts w:ascii="Times New Roman" w:hAnsi="Times New Roman" w:cs="Times New Roman"/>
          <w:b/>
          <w:bCs/>
        </w:rPr>
        <w:t xml:space="preserve"> </w:t>
      </w:r>
      <w:r w:rsidR="00721820">
        <w:rPr>
          <w:rFonts w:ascii="Times New Roman" w:hAnsi="Times New Roman" w:cs="Times New Roman"/>
          <w:b/>
          <w:bCs/>
        </w:rPr>
        <w:tab/>
      </w:r>
      <w:r w:rsidR="005E3184">
        <w:rPr>
          <w:rFonts w:ascii="Times New Roman" w:hAnsi="Times New Roman" w:cs="Times New Roman"/>
          <w:b/>
          <w:bCs/>
        </w:rPr>
        <w:t>Apr</w:t>
      </w:r>
      <w:r w:rsidR="00D82182">
        <w:rPr>
          <w:rFonts w:ascii="Times New Roman" w:hAnsi="Times New Roman" w:cs="Times New Roman"/>
          <w:b/>
          <w:bCs/>
        </w:rPr>
        <w:t xml:space="preserve"> </w:t>
      </w:r>
      <w:r w:rsidRPr="00BF4861">
        <w:rPr>
          <w:rFonts w:ascii="Times New Roman" w:hAnsi="Times New Roman" w:cs="Times New Roman"/>
          <w:b/>
          <w:bCs/>
        </w:rPr>
        <w:t>2019 -</w:t>
      </w:r>
      <w:r w:rsidR="00B15300" w:rsidRPr="00BF4861">
        <w:rPr>
          <w:rFonts w:ascii="Times New Roman" w:hAnsi="Times New Roman" w:cs="Times New Roman"/>
          <w:b/>
          <w:bCs/>
        </w:rPr>
        <w:t xml:space="preserve"> Ma</w:t>
      </w:r>
      <w:r w:rsidR="005E3184">
        <w:rPr>
          <w:rFonts w:ascii="Times New Roman" w:hAnsi="Times New Roman" w:cs="Times New Roman"/>
          <w:b/>
          <w:bCs/>
        </w:rPr>
        <w:t>r</w:t>
      </w:r>
      <w:r w:rsidRPr="00BF4861">
        <w:rPr>
          <w:rFonts w:ascii="Times New Roman" w:hAnsi="Times New Roman" w:cs="Times New Roman"/>
          <w:b/>
          <w:bCs/>
        </w:rPr>
        <w:t xml:space="preserve"> 2022</w:t>
      </w:r>
    </w:p>
    <w:p w14:paraId="0DC4F6EC" w14:textId="3F26077C" w:rsidR="00003455" w:rsidRPr="00BF4861" w:rsidRDefault="008F62C2" w:rsidP="00FE5996">
      <w:pPr>
        <w:jc w:val="both"/>
        <w:rPr>
          <w:rFonts w:ascii="Times New Roman" w:hAnsi="Times New Roman" w:cs="Times New Roman"/>
          <w:szCs w:val="20"/>
        </w:rPr>
      </w:pPr>
      <w:r w:rsidRPr="00BF4861">
        <w:rPr>
          <w:rFonts w:ascii="Times New Roman" w:hAnsi="Times New Roman" w:cs="Times New Roman"/>
          <w:szCs w:val="20"/>
        </w:rPr>
        <w:t>Diploma in Information Technology</w:t>
      </w:r>
      <w:r w:rsidR="00770F1F">
        <w:rPr>
          <w:rFonts w:ascii="Times New Roman" w:hAnsi="Times New Roman" w:cs="Times New Roman"/>
          <w:szCs w:val="20"/>
        </w:rPr>
        <w:t xml:space="preserve"> | </w:t>
      </w:r>
      <w:r w:rsidR="00882B39" w:rsidRPr="00BF4861">
        <w:rPr>
          <w:rFonts w:ascii="Times New Roman" w:hAnsi="Times New Roman" w:cs="Times New Roman"/>
          <w:szCs w:val="20"/>
        </w:rPr>
        <w:t>S</w:t>
      </w:r>
      <w:r w:rsidR="00C24FB8" w:rsidRPr="00BF4861">
        <w:rPr>
          <w:rFonts w:ascii="Times New Roman" w:hAnsi="Times New Roman" w:cs="Times New Roman"/>
          <w:szCs w:val="20"/>
        </w:rPr>
        <w:t xml:space="preserve">oftware Development </w:t>
      </w:r>
      <w:proofErr w:type="spellStart"/>
      <w:r w:rsidR="00C24FB8" w:rsidRPr="00BF4861">
        <w:rPr>
          <w:rFonts w:ascii="Times New Roman" w:hAnsi="Times New Roman" w:cs="Times New Roman"/>
          <w:szCs w:val="20"/>
        </w:rPr>
        <w:t>Specialisation</w:t>
      </w:r>
      <w:proofErr w:type="spellEnd"/>
      <w:r w:rsidR="000F2ADE" w:rsidRPr="00BF4861">
        <w:rPr>
          <w:rFonts w:ascii="Times New Roman" w:hAnsi="Times New Roman" w:cs="Times New Roman"/>
          <w:szCs w:val="20"/>
        </w:rPr>
        <w:t xml:space="preserve"> | </w:t>
      </w:r>
      <w:r w:rsidR="00770F1F">
        <w:rPr>
          <w:rFonts w:ascii="Times New Roman" w:hAnsi="Times New Roman" w:cs="Times New Roman"/>
          <w:szCs w:val="20"/>
        </w:rPr>
        <w:t xml:space="preserve">GPA </w:t>
      </w:r>
      <w:r w:rsidR="000F2ADE" w:rsidRPr="00BF4861">
        <w:rPr>
          <w:rFonts w:ascii="Times New Roman" w:hAnsi="Times New Roman" w:cs="Times New Roman"/>
          <w:szCs w:val="20"/>
        </w:rPr>
        <w:t>3.739</w:t>
      </w:r>
    </w:p>
    <w:p w14:paraId="19CF481E" w14:textId="43FC0776" w:rsidR="00E02F3D" w:rsidRPr="00BF4861" w:rsidRDefault="00E02F3D" w:rsidP="00FE5996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</w:t>
      </w:r>
    </w:p>
    <w:p w14:paraId="0FC343F4" w14:textId="1ADD7276" w:rsidR="00F926EB" w:rsidRPr="00BF4861" w:rsidRDefault="00F926EB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Languages</w:t>
      </w:r>
      <w:r w:rsidRPr="00BF4861">
        <w:rPr>
          <w:rFonts w:cs="Times New Roman"/>
          <w:szCs w:val="20"/>
        </w:rPr>
        <w:t>: C, Java, Python, JavaScript</w:t>
      </w:r>
    </w:p>
    <w:p w14:paraId="79BEDA8C" w14:textId="2156889A" w:rsidR="00F41BEE" w:rsidRPr="00BF4861" w:rsidRDefault="0039256F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Backend</w:t>
      </w:r>
      <w:r w:rsidRPr="00BF4861">
        <w:rPr>
          <w:rFonts w:cs="Times New Roman"/>
          <w:szCs w:val="20"/>
        </w:rPr>
        <w:t xml:space="preserve"> Development: Express, Django, </w:t>
      </w:r>
      <w:r w:rsidR="007D14CA" w:rsidRPr="00BF4861">
        <w:rPr>
          <w:rFonts w:cs="Times New Roman"/>
          <w:szCs w:val="20"/>
        </w:rPr>
        <w:t>Java Spring</w:t>
      </w:r>
    </w:p>
    <w:p w14:paraId="29D32499" w14:textId="05A026FD" w:rsidR="00F41BEE" w:rsidRPr="00BF4861" w:rsidRDefault="007D14CA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Frontend</w:t>
      </w:r>
      <w:r w:rsidRPr="00BF4861">
        <w:rPr>
          <w:rFonts w:cs="Times New Roman"/>
          <w:szCs w:val="20"/>
        </w:rPr>
        <w:t xml:space="preserve"> Development: HTML, CSS, JavaScript, </w:t>
      </w:r>
      <w:r w:rsidR="001206A3" w:rsidRPr="00BF4861">
        <w:rPr>
          <w:rFonts w:cs="Times New Roman"/>
          <w:szCs w:val="20"/>
        </w:rPr>
        <w:t xml:space="preserve">jQuery, </w:t>
      </w:r>
      <w:proofErr w:type="gramStart"/>
      <w:r w:rsidR="0018783E" w:rsidRPr="00BF4861">
        <w:rPr>
          <w:rFonts w:cs="Times New Roman"/>
          <w:szCs w:val="20"/>
        </w:rPr>
        <w:t>React</w:t>
      </w:r>
      <w:proofErr w:type="gramEnd"/>
    </w:p>
    <w:p w14:paraId="242FBF40" w14:textId="39AB84E5" w:rsidR="00F41BEE" w:rsidRPr="00BF4861" w:rsidRDefault="00EC3276" w:rsidP="00FE5996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App</w:t>
      </w:r>
      <w:r w:rsidRPr="00BF4861">
        <w:rPr>
          <w:rFonts w:cs="Times New Roman"/>
          <w:szCs w:val="20"/>
        </w:rPr>
        <w:t xml:space="preserve"> </w:t>
      </w:r>
      <w:r w:rsidRPr="00BF4861">
        <w:rPr>
          <w:rFonts w:cs="Times New Roman"/>
          <w:b/>
          <w:bCs/>
          <w:szCs w:val="20"/>
        </w:rPr>
        <w:t>Development</w:t>
      </w:r>
      <w:r w:rsidRPr="00BF4861">
        <w:rPr>
          <w:rFonts w:cs="Times New Roman"/>
          <w:szCs w:val="20"/>
        </w:rPr>
        <w:t>: React-Native, Android SDK (Java)</w:t>
      </w:r>
    </w:p>
    <w:p w14:paraId="521B820E" w14:textId="4EF6FDB7" w:rsidR="00781402" w:rsidRPr="00E94EB3" w:rsidRDefault="00EC3276" w:rsidP="00E94EB3">
      <w:pPr>
        <w:pStyle w:val="ListBullet"/>
        <w:jc w:val="both"/>
        <w:rPr>
          <w:rFonts w:cs="Times New Roman"/>
          <w:szCs w:val="20"/>
        </w:rPr>
      </w:pPr>
      <w:r w:rsidRPr="00BF4861">
        <w:rPr>
          <w:rFonts w:cs="Times New Roman"/>
          <w:b/>
          <w:bCs/>
          <w:szCs w:val="20"/>
        </w:rPr>
        <w:t>Database</w:t>
      </w:r>
      <w:r w:rsidRPr="00BF4861">
        <w:rPr>
          <w:rFonts w:cs="Times New Roman"/>
          <w:szCs w:val="20"/>
        </w:rPr>
        <w:t xml:space="preserve">: </w:t>
      </w:r>
      <w:r w:rsidR="002D3AFC" w:rsidRPr="00BF4861">
        <w:rPr>
          <w:rFonts w:cs="Times New Roman"/>
          <w:szCs w:val="20"/>
        </w:rPr>
        <w:t xml:space="preserve">MySQL, PostgreSQL, MongoDB, </w:t>
      </w:r>
      <w:r w:rsidR="00F926EB" w:rsidRPr="00BF4861">
        <w:rPr>
          <w:rFonts w:cs="Times New Roman"/>
          <w:szCs w:val="20"/>
        </w:rPr>
        <w:t xml:space="preserve">Microsoft </w:t>
      </w:r>
      <w:r w:rsidR="002D3AFC" w:rsidRPr="00BF4861">
        <w:rPr>
          <w:rFonts w:cs="Times New Roman"/>
          <w:szCs w:val="20"/>
        </w:rPr>
        <w:t>SQL Server</w:t>
      </w:r>
    </w:p>
    <w:sectPr w:rsidR="00781402" w:rsidRPr="00E94EB3" w:rsidSect="00D154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851" w:right="907" w:bottom="737" w:left="907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93A7" w14:textId="77777777" w:rsidR="003D58FA" w:rsidRDefault="003D58FA">
      <w:pPr>
        <w:spacing w:after="0"/>
      </w:pPr>
      <w:r>
        <w:separator/>
      </w:r>
    </w:p>
  </w:endnote>
  <w:endnote w:type="continuationSeparator" w:id="0">
    <w:p w14:paraId="0AC734FC" w14:textId="77777777" w:rsidR="003D58FA" w:rsidRDefault="003D58FA">
      <w:pPr>
        <w:spacing w:after="0"/>
      </w:pPr>
      <w:r>
        <w:continuationSeparator/>
      </w:r>
    </w:p>
  </w:endnote>
  <w:endnote w:type="continuationNotice" w:id="1">
    <w:p w14:paraId="4DC1C7E3" w14:textId="77777777" w:rsidR="003D58FA" w:rsidRDefault="003D58F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A4B4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4C2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7C95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2959" w14:textId="77777777" w:rsidR="003D58FA" w:rsidRDefault="003D58FA">
      <w:pPr>
        <w:spacing w:after="0"/>
      </w:pPr>
      <w:r>
        <w:separator/>
      </w:r>
    </w:p>
  </w:footnote>
  <w:footnote w:type="continuationSeparator" w:id="0">
    <w:p w14:paraId="4C9B4BE4" w14:textId="77777777" w:rsidR="003D58FA" w:rsidRDefault="003D58FA">
      <w:pPr>
        <w:spacing w:after="0"/>
      </w:pPr>
      <w:r>
        <w:continuationSeparator/>
      </w:r>
    </w:p>
  </w:footnote>
  <w:footnote w:type="continuationNotice" w:id="1">
    <w:p w14:paraId="3A8C8159" w14:textId="77777777" w:rsidR="003D58FA" w:rsidRDefault="003D58F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FA88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198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266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47B8D9FC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402" w:hanging="56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103" w:hanging="567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7E"/>
    <w:rsid w:val="00002AC6"/>
    <w:rsid w:val="00003455"/>
    <w:rsid w:val="00004E10"/>
    <w:rsid w:val="00006E01"/>
    <w:rsid w:val="00012AF6"/>
    <w:rsid w:val="000216E7"/>
    <w:rsid w:val="00021C10"/>
    <w:rsid w:val="0003155C"/>
    <w:rsid w:val="00032277"/>
    <w:rsid w:val="00032383"/>
    <w:rsid w:val="00032982"/>
    <w:rsid w:val="00032F4A"/>
    <w:rsid w:val="00037A3D"/>
    <w:rsid w:val="00037A80"/>
    <w:rsid w:val="0004081D"/>
    <w:rsid w:val="00047720"/>
    <w:rsid w:val="00047C0B"/>
    <w:rsid w:val="000539BD"/>
    <w:rsid w:val="00066E2A"/>
    <w:rsid w:val="00066ED2"/>
    <w:rsid w:val="00076DB4"/>
    <w:rsid w:val="0008151C"/>
    <w:rsid w:val="0008312C"/>
    <w:rsid w:val="0009195F"/>
    <w:rsid w:val="000A3F96"/>
    <w:rsid w:val="000C5AF5"/>
    <w:rsid w:val="000D00F9"/>
    <w:rsid w:val="000D355D"/>
    <w:rsid w:val="000E531C"/>
    <w:rsid w:val="000F2ADE"/>
    <w:rsid w:val="000F421C"/>
    <w:rsid w:val="001046AC"/>
    <w:rsid w:val="0011008C"/>
    <w:rsid w:val="00111371"/>
    <w:rsid w:val="001172E5"/>
    <w:rsid w:val="001206A3"/>
    <w:rsid w:val="001274B5"/>
    <w:rsid w:val="00127805"/>
    <w:rsid w:val="00140528"/>
    <w:rsid w:val="0014069C"/>
    <w:rsid w:val="001433E3"/>
    <w:rsid w:val="00144419"/>
    <w:rsid w:val="00153285"/>
    <w:rsid w:val="0016014D"/>
    <w:rsid w:val="001608CC"/>
    <w:rsid w:val="001732EB"/>
    <w:rsid w:val="0018191F"/>
    <w:rsid w:val="00181FE7"/>
    <w:rsid w:val="00184F06"/>
    <w:rsid w:val="00186230"/>
    <w:rsid w:val="001865C0"/>
    <w:rsid w:val="0018783E"/>
    <w:rsid w:val="001B42D4"/>
    <w:rsid w:val="001D02C9"/>
    <w:rsid w:val="001D0E14"/>
    <w:rsid w:val="001D4B58"/>
    <w:rsid w:val="001D6ADD"/>
    <w:rsid w:val="001E415D"/>
    <w:rsid w:val="001E4E3F"/>
    <w:rsid w:val="001F3FCB"/>
    <w:rsid w:val="00200572"/>
    <w:rsid w:val="00200598"/>
    <w:rsid w:val="00200765"/>
    <w:rsid w:val="00225393"/>
    <w:rsid w:val="00253CD9"/>
    <w:rsid w:val="002611B7"/>
    <w:rsid w:val="00262033"/>
    <w:rsid w:val="00264B5A"/>
    <w:rsid w:val="00271453"/>
    <w:rsid w:val="00273D26"/>
    <w:rsid w:val="00276E4F"/>
    <w:rsid w:val="002816B6"/>
    <w:rsid w:val="00295104"/>
    <w:rsid w:val="00297F7E"/>
    <w:rsid w:val="002A0A18"/>
    <w:rsid w:val="002A41C2"/>
    <w:rsid w:val="002C0DDD"/>
    <w:rsid w:val="002C3AED"/>
    <w:rsid w:val="002D3AFC"/>
    <w:rsid w:val="002D59A2"/>
    <w:rsid w:val="002F556D"/>
    <w:rsid w:val="00302F19"/>
    <w:rsid w:val="00304507"/>
    <w:rsid w:val="003108DB"/>
    <w:rsid w:val="0031290F"/>
    <w:rsid w:val="003210D6"/>
    <w:rsid w:val="0032293A"/>
    <w:rsid w:val="00331246"/>
    <w:rsid w:val="003319FB"/>
    <w:rsid w:val="003507C0"/>
    <w:rsid w:val="00351D1B"/>
    <w:rsid w:val="00357FD0"/>
    <w:rsid w:val="003630D5"/>
    <w:rsid w:val="00374627"/>
    <w:rsid w:val="0038043E"/>
    <w:rsid w:val="00380722"/>
    <w:rsid w:val="00381F08"/>
    <w:rsid w:val="0039143D"/>
    <w:rsid w:val="0039256F"/>
    <w:rsid w:val="00394A6D"/>
    <w:rsid w:val="003A6DEC"/>
    <w:rsid w:val="003B2143"/>
    <w:rsid w:val="003C14A1"/>
    <w:rsid w:val="003C38F0"/>
    <w:rsid w:val="003D0419"/>
    <w:rsid w:val="003D58FA"/>
    <w:rsid w:val="003D5EC9"/>
    <w:rsid w:val="003F19B9"/>
    <w:rsid w:val="00400FD0"/>
    <w:rsid w:val="0040118E"/>
    <w:rsid w:val="0041545D"/>
    <w:rsid w:val="00415A41"/>
    <w:rsid w:val="00415E0C"/>
    <w:rsid w:val="00417E86"/>
    <w:rsid w:val="00420DE9"/>
    <w:rsid w:val="004217FC"/>
    <w:rsid w:val="00426EA3"/>
    <w:rsid w:val="00433CD1"/>
    <w:rsid w:val="004347D8"/>
    <w:rsid w:val="0044551E"/>
    <w:rsid w:val="00445933"/>
    <w:rsid w:val="004476A1"/>
    <w:rsid w:val="004476B0"/>
    <w:rsid w:val="00455B37"/>
    <w:rsid w:val="00474DDB"/>
    <w:rsid w:val="00474DED"/>
    <w:rsid w:val="00484C5C"/>
    <w:rsid w:val="0049229D"/>
    <w:rsid w:val="004A4BFA"/>
    <w:rsid w:val="004A648D"/>
    <w:rsid w:val="004B3D27"/>
    <w:rsid w:val="004B64A7"/>
    <w:rsid w:val="004D433E"/>
    <w:rsid w:val="004E0106"/>
    <w:rsid w:val="004E2ECF"/>
    <w:rsid w:val="004E47F6"/>
    <w:rsid w:val="004E6381"/>
    <w:rsid w:val="004F2E7E"/>
    <w:rsid w:val="004F305A"/>
    <w:rsid w:val="004F6F3E"/>
    <w:rsid w:val="004F7524"/>
    <w:rsid w:val="005040FF"/>
    <w:rsid w:val="00504FB9"/>
    <w:rsid w:val="005114E7"/>
    <w:rsid w:val="00511C2A"/>
    <w:rsid w:val="00513718"/>
    <w:rsid w:val="0053370A"/>
    <w:rsid w:val="005338E9"/>
    <w:rsid w:val="00536083"/>
    <w:rsid w:val="00542008"/>
    <w:rsid w:val="005431FE"/>
    <w:rsid w:val="005463C0"/>
    <w:rsid w:val="00567184"/>
    <w:rsid w:val="00572D65"/>
    <w:rsid w:val="00573772"/>
    <w:rsid w:val="00575634"/>
    <w:rsid w:val="0058047D"/>
    <w:rsid w:val="00582E2D"/>
    <w:rsid w:val="005A1CE4"/>
    <w:rsid w:val="005A29F5"/>
    <w:rsid w:val="005A35BA"/>
    <w:rsid w:val="005A77FC"/>
    <w:rsid w:val="005A7D8A"/>
    <w:rsid w:val="005B752B"/>
    <w:rsid w:val="005C0FDC"/>
    <w:rsid w:val="005C2BF4"/>
    <w:rsid w:val="005D00B2"/>
    <w:rsid w:val="005D0724"/>
    <w:rsid w:val="005D49B2"/>
    <w:rsid w:val="005D5D10"/>
    <w:rsid w:val="005D6FFD"/>
    <w:rsid w:val="005E3184"/>
    <w:rsid w:val="005E5E55"/>
    <w:rsid w:val="005F04C0"/>
    <w:rsid w:val="00605599"/>
    <w:rsid w:val="00611F93"/>
    <w:rsid w:val="00616068"/>
    <w:rsid w:val="00620351"/>
    <w:rsid w:val="00627B1A"/>
    <w:rsid w:val="00632687"/>
    <w:rsid w:val="00634AB2"/>
    <w:rsid w:val="00642A9B"/>
    <w:rsid w:val="0065092E"/>
    <w:rsid w:val="00655BE4"/>
    <w:rsid w:val="0066362D"/>
    <w:rsid w:val="00665621"/>
    <w:rsid w:val="006727B3"/>
    <w:rsid w:val="00672D04"/>
    <w:rsid w:val="006734FD"/>
    <w:rsid w:val="00683C17"/>
    <w:rsid w:val="00692F19"/>
    <w:rsid w:val="006953A2"/>
    <w:rsid w:val="00695767"/>
    <w:rsid w:val="006A1A61"/>
    <w:rsid w:val="006A3D6F"/>
    <w:rsid w:val="006A647E"/>
    <w:rsid w:val="006A778C"/>
    <w:rsid w:val="006B4315"/>
    <w:rsid w:val="006C5D55"/>
    <w:rsid w:val="006D236F"/>
    <w:rsid w:val="006D4778"/>
    <w:rsid w:val="006E0605"/>
    <w:rsid w:val="006E401C"/>
    <w:rsid w:val="006F0EAE"/>
    <w:rsid w:val="006F2441"/>
    <w:rsid w:val="006F3A6F"/>
    <w:rsid w:val="006F4C3A"/>
    <w:rsid w:val="00711175"/>
    <w:rsid w:val="00712084"/>
    <w:rsid w:val="007148DA"/>
    <w:rsid w:val="00716BAA"/>
    <w:rsid w:val="00721820"/>
    <w:rsid w:val="00727306"/>
    <w:rsid w:val="0073679D"/>
    <w:rsid w:val="00747042"/>
    <w:rsid w:val="00751EB8"/>
    <w:rsid w:val="007571DC"/>
    <w:rsid w:val="00757839"/>
    <w:rsid w:val="0076017C"/>
    <w:rsid w:val="007672C1"/>
    <w:rsid w:val="00770F1F"/>
    <w:rsid w:val="00771EC0"/>
    <w:rsid w:val="00774126"/>
    <w:rsid w:val="0077621B"/>
    <w:rsid w:val="00781236"/>
    <w:rsid w:val="00781402"/>
    <w:rsid w:val="007941C7"/>
    <w:rsid w:val="007963CE"/>
    <w:rsid w:val="007A6CD2"/>
    <w:rsid w:val="007A7186"/>
    <w:rsid w:val="007A78C4"/>
    <w:rsid w:val="007B296E"/>
    <w:rsid w:val="007C2228"/>
    <w:rsid w:val="007D00B3"/>
    <w:rsid w:val="007D14CA"/>
    <w:rsid w:val="007D199A"/>
    <w:rsid w:val="007D421D"/>
    <w:rsid w:val="007E0BAF"/>
    <w:rsid w:val="00802327"/>
    <w:rsid w:val="008060C4"/>
    <w:rsid w:val="00811CA5"/>
    <w:rsid w:val="00817748"/>
    <w:rsid w:val="00824550"/>
    <w:rsid w:val="00833C67"/>
    <w:rsid w:val="008406FF"/>
    <w:rsid w:val="0084136C"/>
    <w:rsid w:val="00847D76"/>
    <w:rsid w:val="00854366"/>
    <w:rsid w:val="00855CA3"/>
    <w:rsid w:val="008570E0"/>
    <w:rsid w:val="008606A2"/>
    <w:rsid w:val="0086325C"/>
    <w:rsid w:val="00863DDB"/>
    <w:rsid w:val="00870C51"/>
    <w:rsid w:val="00873549"/>
    <w:rsid w:val="00874340"/>
    <w:rsid w:val="00882B39"/>
    <w:rsid w:val="00886378"/>
    <w:rsid w:val="00886E4A"/>
    <w:rsid w:val="008916B6"/>
    <w:rsid w:val="008924E9"/>
    <w:rsid w:val="00892602"/>
    <w:rsid w:val="0089703C"/>
    <w:rsid w:val="008A1049"/>
    <w:rsid w:val="008B1C0A"/>
    <w:rsid w:val="008B2401"/>
    <w:rsid w:val="008C00C6"/>
    <w:rsid w:val="008D5413"/>
    <w:rsid w:val="008D5A41"/>
    <w:rsid w:val="008D6A27"/>
    <w:rsid w:val="008E038B"/>
    <w:rsid w:val="008E07C1"/>
    <w:rsid w:val="008E10EB"/>
    <w:rsid w:val="008E5671"/>
    <w:rsid w:val="008F32FF"/>
    <w:rsid w:val="008F3CA0"/>
    <w:rsid w:val="008F62C2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7668D"/>
    <w:rsid w:val="00976FAA"/>
    <w:rsid w:val="00982EDE"/>
    <w:rsid w:val="009858B8"/>
    <w:rsid w:val="00995C4C"/>
    <w:rsid w:val="00997C8E"/>
    <w:rsid w:val="009B24B9"/>
    <w:rsid w:val="009B674B"/>
    <w:rsid w:val="009C2119"/>
    <w:rsid w:val="009C429D"/>
    <w:rsid w:val="009C7FD6"/>
    <w:rsid w:val="009D04EB"/>
    <w:rsid w:val="009D170E"/>
    <w:rsid w:val="009D41D9"/>
    <w:rsid w:val="009D5B56"/>
    <w:rsid w:val="009E1D3E"/>
    <w:rsid w:val="009E3475"/>
    <w:rsid w:val="009E3D7F"/>
    <w:rsid w:val="009E60C6"/>
    <w:rsid w:val="009F2912"/>
    <w:rsid w:val="00A00679"/>
    <w:rsid w:val="00A01C62"/>
    <w:rsid w:val="00A01C99"/>
    <w:rsid w:val="00A049E4"/>
    <w:rsid w:val="00A06E2B"/>
    <w:rsid w:val="00A217F3"/>
    <w:rsid w:val="00A249B7"/>
    <w:rsid w:val="00A3075C"/>
    <w:rsid w:val="00A35EC4"/>
    <w:rsid w:val="00A36F7A"/>
    <w:rsid w:val="00A52AC3"/>
    <w:rsid w:val="00A7066C"/>
    <w:rsid w:val="00A70EFD"/>
    <w:rsid w:val="00A730E5"/>
    <w:rsid w:val="00A8131A"/>
    <w:rsid w:val="00A932A9"/>
    <w:rsid w:val="00A964DF"/>
    <w:rsid w:val="00AA2091"/>
    <w:rsid w:val="00AA5263"/>
    <w:rsid w:val="00AB2C3D"/>
    <w:rsid w:val="00AC6868"/>
    <w:rsid w:val="00AE157A"/>
    <w:rsid w:val="00AF024E"/>
    <w:rsid w:val="00AF3073"/>
    <w:rsid w:val="00AF40CB"/>
    <w:rsid w:val="00B063E6"/>
    <w:rsid w:val="00B0693A"/>
    <w:rsid w:val="00B1387D"/>
    <w:rsid w:val="00B15300"/>
    <w:rsid w:val="00B15C87"/>
    <w:rsid w:val="00B203B6"/>
    <w:rsid w:val="00B238B6"/>
    <w:rsid w:val="00B30765"/>
    <w:rsid w:val="00B313D2"/>
    <w:rsid w:val="00B35070"/>
    <w:rsid w:val="00B41879"/>
    <w:rsid w:val="00B430AF"/>
    <w:rsid w:val="00B5201C"/>
    <w:rsid w:val="00B5257D"/>
    <w:rsid w:val="00B610B1"/>
    <w:rsid w:val="00B72FC2"/>
    <w:rsid w:val="00B769EE"/>
    <w:rsid w:val="00B8342B"/>
    <w:rsid w:val="00B86516"/>
    <w:rsid w:val="00BA30EE"/>
    <w:rsid w:val="00BA62C6"/>
    <w:rsid w:val="00BB273E"/>
    <w:rsid w:val="00BB62F3"/>
    <w:rsid w:val="00BC3CCD"/>
    <w:rsid w:val="00BD70F3"/>
    <w:rsid w:val="00BD735D"/>
    <w:rsid w:val="00BF25AA"/>
    <w:rsid w:val="00BF4861"/>
    <w:rsid w:val="00C03729"/>
    <w:rsid w:val="00C04033"/>
    <w:rsid w:val="00C24FB8"/>
    <w:rsid w:val="00C255C7"/>
    <w:rsid w:val="00C30F46"/>
    <w:rsid w:val="00C40BF8"/>
    <w:rsid w:val="00C444AC"/>
    <w:rsid w:val="00C53F88"/>
    <w:rsid w:val="00C57650"/>
    <w:rsid w:val="00C57E43"/>
    <w:rsid w:val="00C614E7"/>
    <w:rsid w:val="00C6464E"/>
    <w:rsid w:val="00C72B59"/>
    <w:rsid w:val="00C7594F"/>
    <w:rsid w:val="00C77F74"/>
    <w:rsid w:val="00C84C67"/>
    <w:rsid w:val="00C86F4F"/>
    <w:rsid w:val="00C904F1"/>
    <w:rsid w:val="00C932DA"/>
    <w:rsid w:val="00C95DF1"/>
    <w:rsid w:val="00C96C54"/>
    <w:rsid w:val="00C9719C"/>
    <w:rsid w:val="00C9734F"/>
    <w:rsid w:val="00CA69C4"/>
    <w:rsid w:val="00CC161E"/>
    <w:rsid w:val="00CC3D3B"/>
    <w:rsid w:val="00CC75DB"/>
    <w:rsid w:val="00CD5BFA"/>
    <w:rsid w:val="00CD6516"/>
    <w:rsid w:val="00D016ED"/>
    <w:rsid w:val="00D05F48"/>
    <w:rsid w:val="00D15493"/>
    <w:rsid w:val="00D241A0"/>
    <w:rsid w:val="00D33143"/>
    <w:rsid w:val="00D34FC8"/>
    <w:rsid w:val="00D35CEF"/>
    <w:rsid w:val="00D37D67"/>
    <w:rsid w:val="00D4111F"/>
    <w:rsid w:val="00D468C9"/>
    <w:rsid w:val="00D50C94"/>
    <w:rsid w:val="00D52131"/>
    <w:rsid w:val="00D56207"/>
    <w:rsid w:val="00D6278D"/>
    <w:rsid w:val="00D73878"/>
    <w:rsid w:val="00D7441A"/>
    <w:rsid w:val="00D757F2"/>
    <w:rsid w:val="00D765AF"/>
    <w:rsid w:val="00D82182"/>
    <w:rsid w:val="00D95183"/>
    <w:rsid w:val="00DA5806"/>
    <w:rsid w:val="00DB3EF6"/>
    <w:rsid w:val="00DC784C"/>
    <w:rsid w:val="00DC7F3F"/>
    <w:rsid w:val="00DD4208"/>
    <w:rsid w:val="00DE5C9F"/>
    <w:rsid w:val="00DE5E11"/>
    <w:rsid w:val="00DF003D"/>
    <w:rsid w:val="00DF29F6"/>
    <w:rsid w:val="00DF3D23"/>
    <w:rsid w:val="00DF743C"/>
    <w:rsid w:val="00E01B82"/>
    <w:rsid w:val="00E02F3D"/>
    <w:rsid w:val="00E172EB"/>
    <w:rsid w:val="00E17F55"/>
    <w:rsid w:val="00E23538"/>
    <w:rsid w:val="00E321B6"/>
    <w:rsid w:val="00E41F19"/>
    <w:rsid w:val="00E45F8D"/>
    <w:rsid w:val="00E55E7B"/>
    <w:rsid w:val="00E5727E"/>
    <w:rsid w:val="00E71047"/>
    <w:rsid w:val="00E726F0"/>
    <w:rsid w:val="00E7426A"/>
    <w:rsid w:val="00E77B66"/>
    <w:rsid w:val="00E77D2A"/>
    <w:rsid w:val="00E831FE"/>
    <w:rsid w:val="00E94EB3"/>
    <w:rsid w:val="00EA2B92"/>
    <w:rsid w:val="00EA519A"/>
    <w:rsid w:val="00EB7B5F"/>
    <w:rsid w:val="00EC12CE"/>
    <w:rsid w:val="00EC3276"/>
    <w:rsid w:val="00EC4264"/>
    <w:rsid w:val="00ED57E2"/>
    <w:rsid w:val="00ED598E"/>
    <w:rsid w:val="00ED7465"/>
    <w:rsid w:val="00ED7FEB"/>
    <w:rsid w:val="00EE03BE"/>
    <w:rsid w:val="00EE0E35"/>
    <w:rsid w:val="00EE25F3"/>
    <w:rsid w:val="00EE29C6"/>
    <w:rsid w:val="00EE7EA7"/>
    <w:rsid w:val="00EF4EDA"/>
    <w:rsid w:val="00F0636A"/>
    <w:rsid w:val="00F14371"/>
    <w:rsid w:val="00F149AA"/>
    <w:rsid w:val="00F25A31"/>
    <w:rsid w:val="00F31591"/>
    <w:rsid w:val="00F33323"/>
    <w:rsid w:val="00F336BB"/>
    <w:rsid w:val="00F37140"/>
    <w:rsid w:val="00F40303"/>
    <w:rsid w:val="00F41BEE"/>
    <w:rsid w:val="00F60C53"/>
    <w:rsid w:val="00F61C14"/>
    <w:rsid w:val="00F6585A"/>
    <w:rsid w:val="00F752A9"/>
    <w:rsid w:val="00F8199C"/>
    <w:rsid w:val="00F926EB"/>
    <w:rsid w:val="00FA075B"/>
    <w:rsid w:val="00FA143A"/>
    <w:rsid w:val="00FD0B32"/>
    <w:rsid w:val="00FD7670"/>
    <w:rsid w:val="00FE5996"/>
    <w:rsid w:val="00FF11AD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4D2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7E0BAF"/>
    <w:pPr>
      <w:numPr>
        <w:numId w:val="14"/>
      </w:numPr>
      <w:spacing w:after="8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hbvzbc">
    <w:name w:val="hbvzbc"/>
    <w:basedOn w:val="DefaultParagraphFont"/>
    <w:rsid w:val="005D00B2"/>
  </w:style>
  <w:style w:type="character" w:styleId="UnresolvedMention">
    <w:name w:val="Unresolved Mention"/>
    <w:basedOn w:val="DefaultParagraphFont"/>
    <w:uiPriority w:val="99"/>
    <w:semiHidden/>
    <w:unhideWhenUsed/>
    <w:rsid w:val="008060C4"/>
    <w:rPr>
      <w:color w:val="605E5C"/>
      <w:shd w:val="clear" w:color="auto" w:fill="E1DFDD"/>
    </w:rPr>
  </w:style>
  <w:style w:type="character" w:customStyle="1" w:styleId="trip-detail-destination-item">
    <w:name w:val="trip-detail-destination-item"/>
    <w:basedOn w:val="DefaultParagraphFont"/>
    <w:rsid w:val="0050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://www.linkedin.com/in/tan-jinx-yi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jinxyi.github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mailto:jingyi0939@gmail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%20Yi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2023-10-13T18:53:00Z</dcterms:created>
  <dcterms:modified xsi:type="dcterms:W3CDTF">2023-12-28T15:38:00Z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